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C8" w:rsidRDefault="00B022C8" w:rsidP="00B541A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程序设计实践</w:t>
      </w:r>
      <w:r w:rsidRPr="00B541A4">
        <w:rPr>
          <w:rFonts w:hint="eastAsia"/>
          <w:sz w:val="32"/>
          <w:szCs w:val="32"/>
        </w:rPr>
        <w:t>大作业</w:t>
      </w:r>
      <w:r w:rsidRPr="00B541A4">
        <w:rPr>
          <w:sz w:val="32"/>
          <w:szCs w:val="32"/>
        </w:rPr>
        <w:t>1</w:t>
      </w:r>
    </w:p>
    <w:p w:rsidR="00B022C8" w:rsidRPr="00C837BE" w:rsidRDefault="00B022C8" w:rsidP="00B541A4">
      <w:pPr>
        <w:jc w:val="center"/>
      </w:pPr>
      <w:r w:rsidRPr="00C837BE">
        <w:t>2014</w:t>
      </w:r>
      <w:r w:rsidRPr="00C837BE">
        <w:rPr>
          <w:rFonts w:hint="eastAsia"/>
        </w:rPr>
        <w:t>年春</w:t>
      </w:r>
    </w:p>
    <w:p w:rsidR="00B022C8" w:rsidRDefault="00B022C8" w:rsidP="00B541A4">
      <w:pPr>
        <w:jc w:val="center"/>
        <w:rPr>
          <w:sz w:val="32"/>
          <w:szCs w:val="32"/>
        </w:rPr>
      </w:pPr>
    </w:p>
    <w:p w:rsidR="00B022C8" w:rsidRDefault="00B022C8" w:rsidP="00B541A4">
      <w:r>
        <w:rPr>
          <w:rFonts w:hint="eastAsia"/>
        </w:rPr>
        <w:t>百度</w:t>
      </w:r>
      <w:r w:rsidRPr="00B541A4">
        <w:rPr>
          <w:rFonts w:hint="eastAsia"/>
        </w:rPr>
        <w:t>地图是</w:t>
      </w:r>
      <w:r>
        <w:rPr>
          <w:rFonts w:hint="eastAsia"/>
        </w:rPr>
        <w:t>百度公司对外提供的一项服务，它可以嵌在其他应用开发的</w:t>
      </w:r>
      <w:r>
        <w:t>Web</w:t>
      </w:r>
      <w:r>
        <w:rPr>
          <w:rFonts w:hint="eastAsia"/>
        </w:rPr>
        <w:t>页面上，在具备自身地图功能的同时，还通过</w:t>
      </w:r>
      <w:r w:rsidRPr="00085DF1">
        <w:rPr>
          <w:rFonts w:hint="eastAsia"/>
        </w:rPr>
        <w:t>百度地图</w:t>
      </w:r>
      <w:r w:rsidRPr="00085DF1">
        <w:t>Javascript API</w:t>
      </w:r>
      <w:r>
        <w:t xml:space="preserve"> </w:t>
      </w:r>
      <w:r>
        <w:rPr>
          <w:rFonts w:hint="eastAsia"/>
        </w:rPr>
        <w:t>（</w:t>
      </w:r>
      <w:r w:rsidRPr="00085DF1">
        <w:t>http://developer.baidu.com/map/jshome.htm</w:t>
      </w:r>
      <w:r>
        <w:rPr>
          <w:rFonts w:hint="eastAsia"/>
        </w:rPr>
        <w:t>），对开发人员提供一些</w:t>
      </w:r>
      <w:r>
        <w:t>javascript</w:t>
      </w:r>
      <w:r>
        <w:rPr>
          <w:rFonts w:hint="eastAsia"/>
        </w:rPr>
        <w:t>接口，帮助开发人员基于百度地图做一些应用。本项目要求以个人为单位开发一个基于百度地图的应用，尽可能使用</w:t>
      </w:r>
      <w:r w:rsidRPr="00085DF1">
        <w:rPr>
          <w:rFonts w:hint="eastAsia"/>
        </w:rPr>
        <w:t>百度地图</w:t>
      </w:r>
      <w:r w:rsidRPr="00085DF1">
        <w:t>Javascript API</w:t>
      </w:r>
      <w:r>
        <w:rPr>
          <w:rFonts w:hint="eastAsia"/>
        </w:rPr>
        <w:t>提供的一些接口。</w:t>
      </w:r>
    </w:p>
    <w:p w:rsidR="00B022C8" w:rsidRDefault="00B022C8" w:rsidP="00B541A4"/>
    <w:p w:rsidR="00B022C8" w:rsidRDefault="00B022C8" w:rsidP="00B541A4">
      <w:pPr>
        <w:rPr>
          <w:rFonts w:ascii="Arial" w:hAnsi="Arial" w:cs="Arial"/>
          <w:color w:val="000000"/>
          <w:sz w:val="14"/>
          <w:szCs w:val="14"/>
        </w:rPr>
      </w:pPr>
      <w:bookmarkStart w:id="0" w:name="_GoBack"/>
      <w:bookmarkEnd w:id="0"/>
      <w:r>
        <w:rPr>
          <w:rFonts w:hint="eastAsia"/>
        </w:rPr>
        <w:t>我的个人想法：</w:t>
      </w:r>
      <w:r>
        <w:rPr>
          <w:rFonts w:ascii="Arial" w:hAnsi="Arial" w:cs="Arial" w:hint="eastAsia"/>
          <w:color w:val="000000"/>
          <w:sz w:val="14"/>
          <w:szCs w:val="14"/>
        </w:rPr>
        <w:t>利用百度提供的热力分布的地图，然后把鼠标编成一个小人，当移动鼠标时，小人在不同的颜色区域会有不同的动作，此外，设定一个警报器，当小人进入人较高密度的范围时会自动弹窗警告。</w:t>
      </w:r>
    </w:p>
    <w:p w:rsidR="00B022C8" w:rsidRDefault="00B022C8" w:rsidP="00B541A4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 w:hint="eastAsia"/>
          <w:color w:val="000000"/>
          <w:sz w:val="14"/>
          <w:szCs w:val="14"/>
        </w:rPr>
        <w:t>求实现代码</w:t>
      </w:r>
    </w:p>
    <w:p w:rsidR="00B022C8" w:rsidRPr="00085DF1" w:rsidRDefault="00B022C8" w:rsidP="00B541A4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 w:hint="eastAsia"/>
          <w:color w:val="000000"/>
          <w:sz w:val="14"/>
          <w:szCs w:val="14"/>
        </w:rPr>
        <w:t>热力学地图的基本代码：</w:t>
      </w:r>
      <w:r w:rsidRPr="00085DF1">
        <w:rPr>
          <w:rFonts w:ascii="Arial" w:hAnsi="Arial" w:cs="Arial"/>
          <w:color w:val="000000"/>
          <w:sz w:val="14"/>
          <w:szCs w:val="14"/>
        </w:rPr>
        <w:t>http://developer.baidu.com/map/jsdemo.htm#c1_15</w:t>
      </w:r>
    </w:p>
    <w:sectPr w:rsidR="00B022C8" w:rsidRPr="00085DF1" w:rsidSect="00586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55628"/>
    <w:multiLevelType w:val="hybridMultilevel"/>
    <w:tmpl w:val="22DCAC16"/>
    <w:lvl w:ilvl="0" w:tplc="3A763EB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3C9354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ECC1B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6E0B9E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6A7E0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AAE19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7ABE68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D2FE7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2B138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A0C7A5E"/>
    <w:multiLevelType w:val="hybridMultilevel"/>
    <w:tmpl w:val="9670E9E0"/>
    <w:lvl w:ilvl="0" w:tplc="DE48F17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2EF4A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BC05C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F4282E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56388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E22B0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E403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8292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0067E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1A4"/>
    <w:rsid w:val="00061A2E"/>
    <w:rsid w:val="00085DF1"/>
    <w:rsid w:val="00177BC0"/>
    <w:rsid w:val="00184418"/>
    <w:rsid w:val="004A18B1"/>
    <w:rsid w:val="00586EDF"/>
    <w:rsid w:val="00634341"/>
    <w:rsid w:val="0080455B"/>
    <w:rsid w:val="008F088D"/>
    <w:rsid w:val="00931D9B"/>
    <w:rsid w:val="00A25E08"/>
    <w:rsid w:val="00B022C8"/>
    <w:rsid w:val="00B541A4"/>
    <w:rsid w:val="00BF28CC"/>
    <w:rsid w:val="00C837BE"/>
    <w:rsid w:val="00FF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2E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41A4"/>
    <w:pPr>
      <w:widowControl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character" w:styleId="Hyperlink">
    <w:name w:val="Hyperlink"/>
    <w:basedOn w:val="DefaultParagraphFont"/>
    <w:uiPriority w:val="99"/>
    <w:rsid w:val="00B541A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7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5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58</Words>
  <Characters>334</Characters>
  <Application>Microsoft Office Outlook</Application>
  <DocSecurity>0</DocSecurity>
  <Lines>0</Lines>
  <Paragraphs>0</Paragraphs>
  <ScaleCrop>false</ScaleCrop>
  <Company>Renmin University of 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程序设计实践大作业1</dc:title>
  <dc:subject/>
  <dc:creator>Yueguo Chen</dc:creator>
  <cp:keywords/>
  <dc:description/>
  <cp:lastModifiedBy>微软中国</cp:lastModifiedBy>
  <cp:revision>2</cp:revision>
  <dcterms:created xsi:type="dcterms:W3CDTF">2014-04-30T02:32:00Z</dcterms:created>
  <dcterms:modified xsi:type="dcterms:W3CDTF">2014-04-30T02:32:00Z</dcterms:modified>
</cp:coreProperties>
</file>